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DE7263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D9F0E04" w14:textId="0450343C" w:rsidR="00692703" w:rsidRPr="00055841" w:rsidRDefault="009B3DD3" w:rsidP="00913946">
            <w:pPr>
              <w:pStyle w:val="a7"/>
              <w:rPr>
                <w:sz w:val="36"/>
                <w:szCs w:val="36"/>
              </w:rPr>
            </w:pPr>
            <w:r w:rsidRPr="00055841">
              <w:rPr>
                <w:sz w:val="36"/>
                <w:szCs w:val="36"/>
              </w:rPr>
              <w:t>Daphany</w:t>
            </w:r>
            <w:r w:rsidR="00692703" w:rsidRPr="00055841">
              <w:rPr>
                <w:sz w:val="36"/>
                <w:szCs w:val="36"/>
              </w:rPr>
              <w:t xml:space="preserve"> </w:t>
            </w:r>
            <w:r w:rsidRPr="00055841">
              <w:rPr>
                <w:rStyle w:val="affff1"/>
                <w:sz w:val="36"/>
                <w:szCs w:val="36"/>
              </w:rPr>
              <w:t>Wang</w:t>
            </w:r>
          </w:p>
          <w:p w14:paraId="09E9A1A6" w14:textId="40B94BC7" w:rsidR="00692703" w:rsidRPr="009B3DD3" w:rsidRDefault="009B3DD3" w:rsidP="00913946">
            <w:pPr>
              <w:pStyle w:val="ContactInfo"/>
              <w:contextualSpacing w:val="0"/>
              <w:rPr>
                <w:b/>
                <w:color w:val="1D824C" w:themeColor="accent1"/>
              </w:rPr>
            </w:pPr>
            <w:r>
              <w:t>778-960-0953</w:t>
            </w:r>
          </w:p>
          <w:p w14:paraId="62EB09E3" w14:textId="07B4F17C" w:rsidR="00692703" w:rsidRPr="00CF1A49" w:rsidRDefault="009B3DD3" w:rsidP="00913946">
            <w:pPr>
              <w:pStyle w:val="ContactInfoEmphasis"/>
              <w:contextualSpacing w:val="0"/>
            </w:pPr>
            <w:r>
              <w:t>daphanyyan@hotmail.com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DD49EFC5B5A494B82274E80C240342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FC697C86BE7A4BE4BF2EB158E358CC0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FF7C5A5404354B3CA3DFE8B5A8D231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Pr="009B3DD3">
                <w:t>https://github.com/daphany</w:t>
              </w:r>
            </w:hyperlink>
          </w:p>
        </w:tc>
      </w:tr>
    </w:tbl>
    <w:p w14:paraId="5132F3E7" w14:textId="7062F25C" w:rsidR="004E01EB" w:rsidRPr="0066383C" w:rsidRDefault="004E01EB" w:rsidP="004E01EB">
      <w:pPr>
        <w:pStyle w:val="1"/>
        <w:rPr>
          <w:rFonts w:eastAsia="新細明體" w:hint="eastAsia"/>
          <w:lang w:eastAsia="zh-TW"/>
        </w:rPr>
      </w:pPr>
      <w:r w:rsidRPr="00CF1A49">
        <w:t>E</w:t>
      </w:r>
      <w:r w:rsidR="0066383C">
        <w:rPr>
          <w:rFonts w:eastAsia="新細明體" w:hint="eastAsia"/>
          <w:lang w:eastAsia="zh-TW"/>
        </w:rPr>
        <w:t>d</w:t>
      </w:r>
      <w:r w:rsidR="0066383C">
        <w:rPr>
          <w:rFonts w:eastAsia="新細明體"/>
          <w:lang w:eastAsia="zh-TW"/>
        </w:rPr>
        <w:t>ucation</w:t>
      </w:r>
    </w:p>
    <w:tbl>
      <w:tblPr>
        <w:tblStyle w:val="a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E94BFB7" w14:textId="77777777" w:rsidTr="00D66A52">
        <w:tc>
          <w:tcPr>
            <w:tcW w:w="9355" w:type="dxa"/>
          </w:tcPr>
          <w:p w14:paraId="2AC3BCA9" w14:textId="3BC96222" w:rsidR="001D0BF1" w:rsidRPr="0026002B" w:rsidRDefault="0066383C" w:rsidP="001D0BF1">
            <w:pPr>
              <w:pStyle w:val="31"/>
              <w:outlineLvl w:val="2"/>
              <w:rPr>
                <w:sz w:val="20"/>
              </w:rPr>
            </w:pPr>
            <w:r w:rsidRPr="0026002B">
              <w:rPr>
                <w:sz w:val="20"/>
              </w:rPr>
              <w:t>jun 2020</w:t>
            </w:r>
            <w:r w:rsidR="001D0BF1" w:rsidRPr="0026002B">
              <w:rPr>
                <w:sz w:val="20"/>
              </w:rPr>
              <w:t xml:space="preserve"> – </w:t>
            </w:r>
            <w:r w:rsidRPr="0026002B">
              <w:rPr>
                <w:sz w:val="20"/>
              </w:rPr>
              <w:t>Sep 2020</w:t>
            </w:r>
          </w:p>
          <w:p w14:paraId="32296DC5" w14:textId="6AB50165" w:rsidR="001D0BF1" w:rsidRPr="00CF1A49" w:rsidRDefault="0066383C" w:rsidP="001D0BF1">
            <w:pPr>
              <w:pStyle w:val="20"/>
              <w:contextualSpacing w:val="0"/>
              <w:outlineLvl w:val="1"/>
            </w:pPr>
            <w:r w:rsidRPr="0026002B">
              <w:rPr>
                <w:sz w:val="22"/>
                <w:szCs w:val="24"/>
              </w:rPr>
              <w:t>data analytics</w:t>
            </w:r>
            <w:r w:rsidR="001D0BF1" w:rsidRPr="00CF1A49">
              <w:t xml:space="preserve">, </w:t>
            </w:r>
            <w:r w:rsidRPr="0026002B">
              <w:rPr>
                <w:rStyle w:val="afffffd"/>
                <w:color w:val="auto"/>
                <w:sz w:val="22"/>
                <w:szCs w:val="24"/>
              </w:rPr>
              <w:t>University of toronto</w:t>
            </w:r>
            <w:r w:rsidR="00055841">
              <w:rPr>
                <w:rStyle w:val="afffffd"/>
                <w:color w:val="auto"/>
                <w:sz w:val="22"/>
                <w:szCs w:val="24"/>
              </w:rPr>
              <w:t>, toronto, on</w:t>
            </w:r>
          </w:p>
          <w:p w14:paraId="7A64F841" w14:textId="380CAA71" w:rsidR="001E3120" w:rsidRPr="00CF1A49" w:rsidRDefault="0066383C" w:rsidP="001D0BF1">
            <w:pPr>
              <w:contextualSpacing w:val="0"/>
            </w:pPr>
            <w:r w:rsidRPr="0026002B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Data Analytics Boot Camp</w:t>
            </w:r>
          </w:p>
        </w:tc>
      </w:tr>
      <w:tr w:rsidR="00F61DF9" w:rsidRPr="00CF1A49" w14:paraId="012B8738" w14:textId="77777777" w:rsidTr="00F61DF9">
        <w:tc>
          <w:tcPr>
            <w:tcW w:w="9355" w:type="dxa"/>
            <w:tcMar>
              <w:top w:w="216" w:type="dxa"/>
            </w:tcMar>
          </w:tcPr>
          <w:p w14:paraId="7B8B8ABF" w14:textId="2E210312" w:rsidR="00F61DF9" w:rsidRPr="0026002B" w:rsidRDefault="0066383C" w:rsidP="00F61DF9">
            <w:pPr>
              <w:pStyle w:val="31"/>
              <w:outlineLvl w:val="2"/>
              <w:rPr>
                <w:sz w:val="20"/>
              </w:rPr>
            </w:pPr>
            <w:r w:rsidRPr="0026002B">
              <w:rPr>
                <w:sz w:val="20"/>
              </w:rPr>
              <w:t>jan 2020</w:t>
            </w:r>
            <w:r w:rsidR="00F61DF9" w:rsidRPr="0026002B">
              <w:rPr>
                <w:sz w:val="20"/>
              </w:rPr>
              <w:t xml:space="preserve"> – </w:t>
            </w:r>
            <w:r w:rsidRPr="0026002B">
              <w:rPr>
                <w:sz w:val="20"/>
              </w:rPr>
              <w:t>jun 2020</w:t>
            </w:r>
          </w:p>
          <w:p w14:paraId="3356B53A" w14:textId="15362F67" w:rsidR="00F61DF9" w:rsidRPr="00CF1A49" w:rsidRDefault="0066383C" w:rsidP="00F61DF9">
            <w:pPr>
              <w:pStyle w:val="20"/>
              <w:contextualSpacing w:val="0"/>
              <w:outlineLvl w:val="1"/>
            </w:pPr>
            <w:r w:rsidRPr="0026002B">
              <w:rPr>
                <w:sz w:val="22"/>
                <w:szCs w:val="24"/>
              </w:rPr>
              <w:t>bachelor of science</w:t>
            </w:r>
            <w:r w:rsidR="00F61DF9" w:rsidRPr="0026002B">
              <w:rPr>
                <w:sz w:val="22"/>
                <w:szCs w:val="24"/>
              </w:rPr>
              <w:t xml:space="preserve">, </w:t>
            </w:r>
            <w:r w:rsidRPr="0026002B">
              <w:rPr>
                <w:rStyle w:val="afffffd"/>
                <w:bCs/>
                <w:smallCaps/>
                <w:color w:val="auto"/>
                <w:sz w:val="22"/>
                <w:szCs w:val="24"/>
              </w:rPr>
              <w:t>mcgill university</w:t>
            </w:r>
            <w:r w:rsidR="00055841">
              <w:rPr>
                <w:rStyle w:val="afffffd"/>
                <w:bCs/>
                <w:smallCaps/>
                <w:color w:val="auto"/>
                <w:sz w:val="22"/>
                <w:szCs w:val="24"/>
              </w:rPr>
              <w:t>, montreal, qc</w:t>
            </w:r>
          </w:p>
          <w:p w14:paraId="20734505" w14:textId="4B64191B" w:rsidR="00F61DF9" w:rsidRPr="0066383C" w:rsidRDefault="0066383C" w:rsidP="00F61DF9">
            <w:pPr>
              <w:contextualSpacing w:val="0"/>
              <w:rPr>
                <w:sz w:val="20"/>
              </w:rPr>
            </w:pPr>
            <w:r w:rsidRPr="0026002B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Concurrent degrees in Nutritional Science and Food Science</w:t>
            </w:r>
          </w:p>
        </w:tc>
      </w:tr>
    </w:tbl>
    <w:p w14:paraId="7DEF1DDF" w14:textId="724C7883" w:rsidR="00DA59AA" w:rsidRPr="00CF1A49" w:rsidRDefault="0066383C" w:rsidP="0097790C">
      <w:pPr>
        <w:pStyle w:val="1"/>
      </w:pPr>
      <w:r>
        <w:t>employment</w:t>
      </w:r>
    </w:p>
    <w:tbl>
      <w:tblPr>
        <w:tblStyle w:val="a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BB666F4" w14:textId="77777777" w:rsidTr="00D66A52">
        <w:tc>
          <w:tcPr>
            <w:tcW w:w="9355" w:type="dxa"/>
          </w:tcPr>
          <w:p w14:paraId="00920D80" w14:textId="0A76DCB7" w:rsidR="0066383C" w:rsidRPr="0026002B" w:rsidRDefault="0066383C" w:rsidP="0066383C">
            <w:pPr>
              <w:pStyle w:val="31"/>
              <w:outlineLvl w:val="2"/>
              <w:rPr>
                <w:sz w:val="20"/>
              </w:rPr>
            </w:pPr>
            <w:r w:rsidRPr="0026002B">
              <w:rPr>
                <w:sz w:val="20"/>
              </w:rPr>
              <w:t>May 2017</w:t>
            </w:r>
            <w:r w:rsidRPr="0026002B">
              <w:rPr>
                <w:sz w:val="20"/>
              </w:rPr>
              <w:t xml:space="preserve"> – </w:t>
            </w:r>
            <w:r w:rsidRPr="0026002B">
              <w:rPr>
                <w:sz w:val="20"/>
              </w:rPr>
              <w:t>sep 2020</w:t>
            </w:r>
          </w:p>
          <w:p w14:paraId="69D2AC82" w14:textId="53814C73" w:rsidR="001D0BF1" w:rsidRPr="00CF1A49" w:rsidRDefault="0066383C" w:rsidP="001D0BF1">
            <w:pPr>
              <w:pStyle w:val="20"/>
              <w:contextualSpacing w:val="0"/>
              <w:outlineLvl w:val="1"/>
            </w:pPr>
            <w:r w:rsidRPr="0026002B">
              <w:rPr>
                <w:sz w:val="22"/>
                <w:szCs w:val="24"/>
              </w:rPr>
              <w:t>financial advisor</w:t>
            </w:r>
            <w:r w:rsidR="001D0BF1" w:rsidRPr="0026002B">
              <w:rPr>
                <w:sz w:val="22"/>
                <w:szCs w:val="24"/>
              </w:rPr>
              <w:t xml:space="preserve">, </w:t>
            </w:r>
            <w:r w:rsidRPr="0026002B">
              <w:rPr>
                <w:rStyle w:val="afffffd"/>
                <w:bCs/>
                <w:smallCaps/>
                <w:color w:val="auto"/>
                <w:sz w:val="22"/>
                <w:szCs w:val="24"/>
              </w:rPr>
              <w:t>prometheus private advisory group</w:t>
            </w:r>
            <w:r w:rsidR="0026002B">
              <w:rPr>
                <w:rStyle w:val="afffffd"/>
                <w:bCs/>
                <w:smallCaps/>
                <w:color w:val="auto"/>
                <w:sz w:val="22"/>
                <w:szCs w:val="24"/>
              </w:rPr>
              <w:t>, vancouver, bc</w:t>
            </w:r>
          </w:p>
          <w:p w14:paraId="2EF8E24A" w14:textId="20CA5238" w:rsidR="0066383C" w:rsidRDefault="0066383C" w:rsidP="0066383C">
            <w:pPr>
              <w:pStyle w:val="a"/>
              <w:numPr>
                <w:ilvl w:val="0"/>
                <w:numId w:val="14"/>
              </w:numP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 xml:space="preserve">Consult with clients to determine financial needs analysis and construct a financial plan to achieve their financial goals utilizing investment, </w:t>
            </w: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insurance,</w:t>
            </w: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 xml:space="preserve"> and credit banking products</w:t>
            </w:r>
          </w:p>
          <w:p w14:paraId="1D0E063B" w14:textId="77777777" w:rsidR="0066383C" w:rsidRDefault="0066383C" w:rsidP="0066383C">
            <w:pPr>
              <w:pStyle w:val="a"/>
              <w:numPr>
                <w:ilvl w:val="0"/>
                <w:numId w:val="14"/>
              </w:numP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 xml:space="preserve"> Keep track of clients' personal and financial updates and continuously build client relationship </w:t>
            </w:r>
          </w:p>
          <w:p w14:paraId="3E11B4A4" w14:textId="20DDED67" w:rsidR="0066383C" w:rsidRDefault="0066383C" w:rsidP="0066383C">
            <w:pPr>
              <w:pStyle w:val="a"/>
              <w:numPr>
                <w:ilvl w:val="0"/>
                <w:numId w:val="14"/>
              </w:numP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 xml:space="preserve"> Promptly resolve client issues and answer financ</w:t>
            </w: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e</w:t>
            </w: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 xml:space="preserve"> </w:t>
            </w: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 xml:space="preserve">related </w:t>
            </w: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questions</w:t>
            </w:r>
          </w:p>
          <w:p w14:paraId="484BBBB0" w14:textId="77777777" w:rsidR="0066383C" w:rsidRDefault="0066383C" w:rsidP="0066383C">
            <w:pPr>
              <w:pStyle w:val="a"/>
              <w:numPr>
                <w:ilvl w:val="0"/>
                <w:numId w:val="14"/>
              </w:numP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Manage clients’ portfolios and coordinate portfolio reviews with clients to regularly evaluate investment’s performance toward achieving long term financial goals</w:t>
            </w:r>
          </w:p>
          <w:p w14:paraId="5230F867" w14:textId="15A6FDF5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325B33A0" w14:textId="77777777" w:rsidTr="00F61DF9">
        <w:tc>
          <w:tcPr>
            <w:tcW w:w="9355" w:type="dxa"/>
            <w:tcMar>
              <w:top w:w="216" w:type="dxa"/>
            </w:tcMar>
          </w:tcPr>
          <w:p w14:paraId="6C1A890E" w14:textId="588796B9" w:rsidR="0066383C" w:rsidRPr="0026002B" w:rsidRDefault="0066383C" w:rsidP="0066383C">
            <w:pPr>
              <w:pStyle w:val="31"/>
              <w:outlineLvl w:val="2"/>
              <w:rPr>
                <w:sz w:val="20"/>
              </w:rPr>
            </w:pPr>
            <w:r w:rsidRPr="0026002B">
              <w:rPr>
                <w:sz w:val="20"/>
              </w:rPr>
              <w:t>jan 2020</w:t>
            </w:r>
            <w:r w:rsidRPr="0026002B">
              <w:rPr>
                <w:sz w:val="20"/>
              </w:rPr>
              <w:t xml:space="preserve"> – </w:t>
            </w:r>
            <w:r w:rsidRPr="0026002B">
              <w:rPr>
                <w:sz w:val="20"/>
              </w:rPr>
              <w:t>jun 2020</w:t>
            </w:r>
          </w:p>
          <w:p w14:paraId="74FA1362" w14:textId="559DB8C2" w:rsidR="00F61DF9" w:rsidRPr="00CF1A49" w:rsidRDefault="0066383C" w:rsidP="00F61DF9">
            <w:pPr>
              <w:pStyle w:val="20"/>
              <w:contextualSpacing w:val="0"/>
              <w:outlineLvl w:val="1"/>
            </w:pPr>
            <w:r w:rsidRPr="0026002B">
              <w:rPr>
                <w:sz w:val="22"/>
                <w:szCs w:val="24"/>
              </w:rPr>
              <w:t>flight attendant</w:t>
            </w:r>
            <w:r w:rsidR="00F61DF9" w:rsidRPr="0026002B">
              <w:rPr>
                <w:sz w:val="22"/>
                <w:szCs w:val="24"/>
              </w:rPr>
              <w:t xml:space="preserve">, </w:t>
            </w:r>
            <w:r w:rsidRPr="0026002B">
              <w:rPr>
                <w:rStyle w:val="afffffd"/>
                <w:bCs/>
                <w:smallCaps/>
                <w:color w:val="auto"/>
                <w:sz w:val="22"/>
                <w:szCs w:val="24"/>
              </w:rPr>
              <w:t>air canada</w:t>
            </w:r>
            <w:r w:rsidR="0026002B">
              <w:rPr>
                <w:rStyle w:val="afffffd"/>
                <w:bCs/>
                <w:smallCaps/>
                <w:color w:val="auto"/>
                <w:sz w:val="22"/>
                <w:szCs w:val="24"/>
              </w:rPr>
              <w:t>, toronto, on</w:t>
            </w:r>
          </w:p>
          <w:p w14:paraId="18CEE9FA" w14:textId="77777777" w:rsidR="00F61DF9" w:rsidRPr="0026002B" w:rsidRDefault="0066383C" w:rsidP="0026002B">
            <w:pPr>
              <w:pStyle w:val="a"/>
              <w:numPr>
                <w:ilvl w:val="0"/>
                <w:numId w:val="14"/>
              </w:numP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</w:pPr>
            <w:r w:rsidRPr="0026002B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Ensure customer safety and comfort on each flight, and share ways to improve the customer experience with management</w:t>
            </w:r>
          </w:p>
          <w:p w14:paraId="56662748" w14:textId="73B0C012" w:rsidR="0066383C" w:rsidRPr="0026002B" w:rsidRDefault="0066383C" w:rsidP="0026002B">
            <w:pPr>
              <w:pStyle w:val="a"/>
              <w:numPr>
                <w:ilvl w:val="0"/>
                <w:numId w:val="14"/>
              </w:numP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</w:pPr>
            <w:r w:rsidRPr="0026002B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Communicate effectively with flight crews to ensure all safety and service-related items are adhered to for an overall positive flight</w:t>
            </w:r>
          </w:p>
          <w:p w14:paraId="536EA735" w14:textId="6917A8EC" w:rsidR="0026002B" w:rsidRPr="0026002B" w:rsidRDefault="0026002B" w:rsidP="0026002B">
            <w:pPr>
              <w:pStyle w:val="a"/>
              <w:numPr>
                <w:ilvl w:val="0"/>
                <w:numId w:val="14"/>
              </w:numP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</w:pPr>
            <w:r w:rsidRPr="0026002B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Administer and coordinate emergency procedures or provide emergency care, as needed</w:t>
            </w:r>
          </w:p>
          <w:p w14:paraId="4BB85AB2" w14:textId="77777777" w:rsidR="0026002B" w:rsidRPr="0026002B" w:rsidRDefault="0026002B" w:rsidP="0026002B">
            <w:pPr>
              <w:pStyle w:val="affff8"/>
              <w:ind w:left="480"/>
            </w:pPr>
          </w:p>
          <w:p w14:paraId="0EC7DFAE" w14:textId="77777777" w:rsidR="0026002B" w:rsidRDefault="0026002B" w:rsidP="0026002B">
            <w:pPr>
              <w:pStyle w:val="31"/>
              <w:rPr>
                <w:sz w:val="20"/>
              </w:rPr>
            </w:pPr>
            <w:r>
              <w:rPr>
                <w:sz w:val="20"/>
              </w:rPr>
              <w:t>sept 2015 – Feb 2017</w:t>
            </w:r>
          </w:p>
          <w:p w14:paraId="24DCE03E" w14:textId="77777777" w:rsidR="0026002B" w:rsidRDefault="0026002B" w:rsidP="0026002B">
            <w:pPr>
              <w:pStyle w:val="20"/>
              <w:rPr>
                <w:rStyle w:val="afffffd"/>
                <w:color w:val="auto"/>
                <w:sz w:val="22"/>
                <w:szCs w:val="24"/>
              </w:rPr>
            </w:pPr>
            <w:r>
              <w:rPr>
                <w:sz w:val="22"/>
                <w:szCs w:val="24"/>
              </w:rPr>
              <w:t>Administrative Assistant /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Style w:val="afffffd"/>
                <w:color w:val="auto"/>
                <w:sz w:val="22"/>
                <w:szCs w:val="24"/>
              </w:rPr>
              <w:t>FS Financial, Vancouver, BC</w:t>
            </w:r>
          </w:p>
          <w:p w14:paraId="48936FAF" w14:textId="77777777" w:rsidR="0026002B" w:rsidRDefault="0026002B" w:rsidP="0026002B">
            <w:pPr>
              <w:pStyle w:val="a"/>
              <w:numPr>
                <w:ilvl w:val="0"/>
                <w:numId w:val="14"/>
              </w:numP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Greet clients as soon as they arrive and connect them with the appropriate party</w:t>
            </w:r>
          </w:p>
          <w:p w14:paraId="5B305926" w14:textId="77777777" w:rsidR="0026002B" w:rsidRDefault="0026002B" w:rsidP="0026002B">
            <w:pPr>
              <w:pStyle w:val="a"/>
              <w:numPr>
                <w:ilvl w:val="0"/>
                <w:numId w:val="14"/>
              </w:numP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Make travel arrangements and schedule meetings based on adviser's itineraries </w:t>
            </w:r>
          </w:p>
          <w:p w14:paraId="68D8F911" w14:textId="77777777" w:rsidR="0026002B" w:rsidRDefault="0026002B" w:rsidP="0026002B">
            <w:pPr>
              <w:pStyle w:val="a"/>
              <w:numPr>
                <w:ilvl w:val="0"/>
                <w:numId w:val="14"/>
              </w:numP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Work with the administrative team to provide back office supports to advisors</w:t>
            </w:r>
          </w:p>
          <w:p w14:paraId="38C6814D" w14:textId="5EC55585" w:rsidR="0026002B" w:rsidRDefault="0026002B" w:rsidP="0026002B"/>
        </w:tc>
      </w:tr>
    </w:tbl>
    <w:p w14:paraId="03350A33" w14:textId="516DA2BA" w:rsidR="007369B7" w:rsidRDefault="007369B7" w:rsidP="00486277">
      <w:pPr>
        <w:pStyle w:val="1"/>
      </w:pPr>
    </w:p>
    <w:p w14:paraId="481F45DE" w14:textId="5683BA03" w:rsidR="007369B7" w:rsidRDefault="007369B7" w:rsidP="00486277">
      <w:pPr>
        <w:pStyle w:val="1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S</w:t>
      </w:r>
      <w:r>
        <w:rPr>
          <w:rFonts w:eastAsia="新細明體"/>
          <w:lang w:eastAsia="zh-TW"/>
        </w:rPr>
        <w:t>kills</w:t>
      </w:r>
    </w:p>
    <w:tbl>
      <w:tblPr>
        <w:tblStyle w:val="a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7369B7" w:rsidRPr="00CF1A49" w14:paraId="17B028F5" w14:textId="77777777" w:rsidTr="0071352A">
        <w:tc>
          <w:tcPr>
            <w:tcW w:w="9355" w:type="dxa"/>
          </w:tcPr>
          <w:p w14:paraId="62B6BE52" w14:textId="4C193460" w:rsidR="007369B7" w:rsidRPr="00CF1A49" w:rsidRDefault="007369B7" w:rsidP="0071352A">
            <w:pPr>
              <w:contextualSpacing w:val="0"/>
              <w:rPr>
                <w:rFonts w:hint="eastAsia"/>
                <w:lang w:eastAsia="zh-TW"/>
              </w:rPr>
            </w:pPr>
            <w:r w:rsidRPr="007369B7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 xml:space="preserve">Advanced Excel, VBA scripting, </w:t>
            </w:r>
            <w:r w:rsidRPr="007369B7">
              <w:rPr>
                <w:rFonts w:ascii="Source Sans Pro" w:hAnsi="Source Sans Pro" w:hint="eastAsia"/>
                <w:color w:val="464C50"/>
                <w:sz w:val="20"/>
                <w:szCs w:val="21"/>
                <w:shd w:val="clear" w:color="auto" w:fill="FFFFFF"/>
              </w:rPr>
              <w:t>P</w:t>
            </w:r>
            <w:r w:rsidRPr="007369B7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ython</w:t>
            </w: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 xml:space="preserve"> </w:t>
            </w:r>
            <w:r w:rsidRPr="007369B7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(</w:t>
            </w:r>
            <w:r w:rsidRPr="007369B7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Python 3, NumPy, Pandas, Matplotlib, API interactions, Beautiful Soup</w:t>
            </w:r>
            <w:r w:rsidRPr="007369B7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), Database</w:t>
            </w:r>
            <w:r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 xml:space="preserve"> </w:t>
            </w:r>
            <w:r w:rsidRPr="007369B7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(</w:t>
            </w:r>
            <w:r w:rsidRPr="007369B7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MySQL, MongoDB, ETL</w:t>
            </w:r>
            <w:r w:rsidRPr="007369B7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 xml:space="preserve">), </w:t>
            </w:r>
            <w:r w:rsidRPr="007369B7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Web visualization: HTML, CSS, JavaScript, Bootstrap, Dashboarding, D3.js</w:t>
            </w:r>
            <w:r w:rsidRPr="007369B7">
              <w:rPr>
                <w:rFonts w:ascii="Source Sans Pro" w:hAnsi="Source Sans Pro"/>
                <w:color w:val="464C50"/>
                <w:sz w:val="20"/>
                <w:szCs w:val="21"/>
                <w:shd w:val="clear" w:color="auto" w:fill="FFFFFF"/>
              </w:rPr>
              <w:t>)</w:t>
            </w:r>
          </w:p>
        </w:tc>
      </w:tr>
      <w:tr w:rsidR="007369B7" w:rsidRPr="00CF1A49" w14:paraId="38DE7FD2" w14:textId="77777777" w:rsidTr="0071352A">
        <w:tc>
          <w:tcPr>
            <w:tcW w:w="9355" w:type="dxa"/>
            <w:tcMar>
              <w:top w:w="216" w:type="dxa"/>
            </w:tcMar>
          </w:tcPr>
          <w:p w14:paraId="2B2801EC" w14:textId="227E2AA2" w:rsidR="007369B7" w:rsidRPr="0066383C" w:rsidRDefault="007369B7" w:rsidP="0071352A">
            <w:pPr>
              <w:contextualSpacing w:val="0"/>
              <w:rPr>
                <w:sz w:val="20"/>
              </w:rPr>
            </w:pPr>
          </w:p>
        </w:tc>
      </w:tr>
    </w:tbl>
    <w:p w14:paraId="58F64DB9" w14:textId="162C08FE" w:rsidR="00AD782D" w:rsidRPr="00CF1A49" w:rsidRDefault="007369B7" w:rsidP="0062312F">
      <w:pPr>
        <w:pStyle w:val="1"/>
      </w:pPr>
      <w:r>
        <w:t>projects</w:t>
      </w:r>
    </w:p>
    <w:p w14:paraId="7C10A6B8" w14:textId="276B7CB9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BC52F" w14:textId="77777777" w:rsidR="009705A4" w:rsidRDefault="009705A4" w:rsidP="0068194B">
      <w:r>
        <w:separator/>
      </w:r>
    </w:p>
    <w:p w14:paraId="69486B1F" w14:textId="77777777" w:rsidR="009705A4" w:rsidRDefault="009705A4"/>
    <w:p w14:paraId="1A42764E" w14:textId="77777777" w:rsidR="009705A4" w:rsidRDefault="009705A4"/>
  </w:endnote>
  <w:endnote w:type="continuationSeparator" w:id="0">
    <w:p w14:paraId="4DA73BF9" w14:textId="77777777" w:rsidR="009705A4" w:rsidRDefault="009705A4" w:rsidP="0068194B">
      <w:r>
        <w:continuationSeparator/>
      </w:r>
    </w:p>
    <w:p w14:paraId="23B4939B" w14:textId="77777777" w:rsidR="009705A4" w:rsidRDefault="009705A4"/>
    <w:p w14:paraId="618F6B1C" w14:textId="77777777" w:rsidR="009705A4" w:rsidRDefault="009705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78172" w14:textId="77777777" w:rsidR="002B2958" w:rsidRDefault="002B2958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0FCAA" w14:textId="77777777" w:rsidR="009705A4" w:rsidRDefault="009705A4" w:rsidP="0068194B">
      <w:r>
        <w:separator/>
      </w:r>
    </w:p>
    <w:p w14:paraId="0659D1BD" w14:textId="77777777" w:rsidR="009705A4" w:rsidRDefault="009705A4"/>
    <w:p w14:paraId="3ECFFA2E" w14:textId="77777777" w:rsidR="009705A4" w:rsidRDefault="009705A4"/>
  </w:footnote>
  <w:footnote w:type="continuationSeparator" w:id="0">
    <w:p w14:paraId="41932C14" w14:textId="77777777" w:rsidR="009705A4" w:rsidRDefault="009705A4" w:rsidP="0068194B">
      <w:r>
        <w:continuationSeparator/>
      </w:r>
    </w:p>
    <w:p w14:paraId="460EC658" w14:textId="77777777" w:rsidR="009705A4" w:rsidRDefault="009705A4"/>
    <w:p w14:paraId="3FDBF7F5" w14:textId="77777777" w:rsidR="009705A4" w:rsidRDefault="009705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FA938" w14:textId="77777777" w:rsidR="00236D54" w:rsidRPr="004E01EB" w:rsidRDefault="00F476C4" w:rsidP="005A1B10">
    <w:pPr>
      <w:pStyle w:val="a9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83ACAB" wp14:editId="7583F7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9EB115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3CB504E"/>
    <w:multiLevelType w:val="hybridMultilevel"/>
    <w:tmpl w:val="59BE3A22"/>
    <w:lvl w:ilvl="0" w:tplc="2B385D5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 w:numId="16">
    <w:abstractNumId w:val="1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D3"/>
    <w:rsid w:val="000001EF"/>
    <w:rsid w:val="00007322"/>
    <w:rsid w:val="00007728"/>
    <w:rsid w:val="00024584"/>
    <w:rsid w:val="00024730"/>
    <w:rsid w:val="00055841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002B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269B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383C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369B7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05A4"/>
    <w:rsid w:val="0097790C"/>
    <w:rsid w:val="0098506E"/>
    <w:rsid w:val="009A44CE"/>
    <w:rsid w:val="009B3DD3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B368D"/>
  <w15:chartTrackingRefBased/>
  <w15:docId w15:val="{81B17C57-13E6-49DD-9327-F84558A9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新細明體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E1507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巨集文字 字元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8">
    <w:name w:val="標題 字元"/>
    <w:basedOn w:val="a2"/>
    <w:link w:val="a7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頁首 字元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頁尾 字元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標題 1 字元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標題 2 字元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/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0"/>
    <w:qFormat/>
    <w:rsid w:val="006E1507"/>
    <w:pPr>
      <w:numPr>
        <w:numId w:val="5"/>
      </w:numPr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標題 4 字元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標題 8 字元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af2">
    <w:name w:val="Quote"/>
    <w:basedOn w:val="a1"/>
    <w:next w:val="a1"/>
    <w:link w:val="af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3">
    <w:name w:val="引文 字元"/>
    <w:basedOn w:val="a2"/>
    <w:link w:val="af2"/>
    <w:uiPriority w:val="29"/>
    <w:semiHidden/>
    <w:rsid w:val="00316DFF"/>
    <w:rPr>
      <w:i/>
      <w:iCs/>
      <w:color w:val="404040" w:themeColor="text1" w:themeTint="BF"/>
    </w:rPr>
  </w:style>
  <w:style w:type="paragraph" w:styleId="af4">
    <w:name w:val="Intense Quote"/>
    <w:basedOn w:val="a1"/>
    <w:next w:val="a1"/>
    <w:link w:val="af5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鮮明引文 字元"/>
    <w:basedOn w:val="a2"/>
    <w:link w:val="af4"/>
    <w:uiPriority w:val="30"/>
    <w:semiHidden/>
    <w:rsid w:val="00316DFF"/>
    <w:rPr>
      <w:i/>
      <w:iCs/>
      <w:color w:val="1D824C" w:themeColor="accent1"/>
    </w:rPr>
  </w:style>
  <w:style w:type="character" w:styleId="af6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7">
    <w:name w:val="Subtitle"/>
    <w:basedOn w:val="a1"/>
    <w:next w:val="a1"/>
    <w:link w:val="af8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副標題 字元"/>
    <w:basedOn w:val="a2"/>
    <w:link w:val="af7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9">
    <w:name w:val="Balloon Text"/>
    <w:basedOn w:val="a1"/>
    <w:link w:val="afa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a">
    <w:name w:val="註解方塊文字 字元"/>
    <w:basedOn w:val="a2"/>
    <w:link w:val="af9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316DFF"/>
    <w:rPr>
      <w:szCs w:val="16"/>
    </w:rPr>
  </w:style>
  <w:style w:type="character" w:styleId="afb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316DFF"/>
    <w:rPr>
      <w:szCs w:val="20"/>
    </w:rPr>
  </w:style>
  <w:style w:type="character" w:customStyle="1" w:styleId="afd">
    <w:name w:val="註解文字 字元"/>
    <w:basedOn w:val="a2"/>
    <w:link w:val="afc"/>
    <w:uiPriority w:val="99"/>
    <w:semiHidden/>
    <w:rsid w:val="00316DF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16DFF"/>
    <w:rPr>
      <w:b/>
      <w:bCs/>
    </w:rPr>
  </w:style>
  <w:style w:type="character" w:customStyle="1" w:styleId="aff">
    <w:name w:val="註解主旨 字元"/>
    <w:basedOn w:val="afd"/>
    <w:link w:val="afe"/>
    <w:uiPriority w:val="99"/>
    <w:semiHidden/>
    <w:rsid w:val="00316DFF"/>
    <w:rPr>
      <w:b/>
      <w:bCs/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1">
    <w:name w:val="文件引導模式 字元"/>
    <w:basedOn w:val="a2"/>
    <w:link w:val="aff0"/>
    <w:uiPriority w:val="99"/>
    <w:semiHidden/>
    <w:rsid w:val="00316DFF"/>
    <w:rPr>
      <w:rFonts w:ascii="Segoe UI" w:hAnsi="Segoe UI" w:cs="Segoe UI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316DFF"/>
    <w:rPr>
      <w:szCs w:val="20"/>
    </w:rPr>
  </w:style>
  <w:style w:type="character" w:customStyle="1" w:styleId="aff3">
    <w:name w:val="章節附註文字 字元"/>
    <w:basedOn w:val="a2"/>
    <w:link w:val="aff2"/>
    <w:uiPriority w:val="99"/>
    <w:semiHidden/>
    <w:rsid w:val="00316DFF"/>
    <w:rPr>
      <w:szCs w:val="20"/>
    </w:rPr>
  </w:style>
  <w:style w:type="paragraph" w:styleId="aff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316DFF"/>
    <w:rPr>
      <w:szCs w:val="20"/>
    </w:rPr>
  </w:style>
  <w:style w:type="character" w:customStyle="1" w:styleId="aff6">
    <w:name w:val="註腳文字 字元"/>
    <w:basedOn w:val="a2"/>
    <w:link w:val="aff5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7">
    <w:name w:val="Plain Text"/>
    <w:basedOn w:val="a1"/>
    <w:link w:val="aff8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8">
    <w:name w:val="純文字 字元"/>
    <w:basedOn w:val="a2"/>
    <w:link w:val="aff7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標題 7 字元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9">
    <w:name w:val="Bibliography"/>
    <w:basedOn w:val="a1"/>
    <w:next w:val="a1"/>
    <w:uiPriority w:val="37"/>
    <w:semiHidden/>
    <w:unhideWhenUsed/>
    <w:rsid w:val="002647D3"/>
  </w:style>
  <w:style w:type="paragraph" w:styleId="affa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b">
    <w:name w:val="Body Text"/>
    <w:basedOn w:val="a1"/>
    <w:link w:val="affc"/>
    <w:uiPriority w:val="99"/>
    <w:semiHidden/>
    <w:unhideWhenUsed/>
    <w:rsid w:val="002647D3"/>
    <w:pPr>
      <w:spacing w:after="120"/>
    </w:pPr>
  </w:style>
  <w:style w:type="character" w:customStyle="1" w:styleId="affc">
    <w:name w:val="本文 字元"/>
    <w:basedOn w:val="a2"/>
    <w:link w:val="affb"/>
    <w:uiPriority w:val="99"/>
    <w:semiHidden/>
    <w:rsid w:val="002647D3"/>
  </w:style>
  <w:style w:type="paragraph" w:styleId="22">
    <w:name w:val="Body Text 2"/>
    <w:basedOn w:val="a1"/>
    <w:link w:val="23"/>
    <w:uiPriority w:val="99"/>
    <w:semiHidden/>
    <w:unhideWhenUsed/>
    <w:rsid w:val="002647D3"/>
    <w:pPr>
      <w:spacing w:after="120" w:line="480" w:lineRule="auto"/>
    </w:pPr>
  </w:style>
  <w:style w:type="character" w:customStyle="1" w:styleId="23">
    <w:name w:val="本文 2 字元"/>
    <w:basedOn w:val="a2"/>
    <w:link w:val="22"/>
    <w:uiPriority w:val="99"/>
    <w:semiHidden/>
    <w:rsid w:val="002647D3"/>
  </w:style>
  <w:style w:type="paragraph" w:styleId="affd">
    <w:name w:val="Body Text First Indent"/>
    <w:basedOn w:val="affb"/>
    <w:link w:val="affe"/>
    <w:uiPriority w:val="99"/>
    <w:semiHidden/>
    <w:unhideWhenUsed/>
    <w:rsid w:val="002647D3"/>
    <w:pPr>
      <w:spacing w:after="160"/>
      <w:ind w:firstLine="360"/>
    </w:pPr>
  </w:style>
  <w:style w:type="character" w:customStyle="1" w:styleId="affe">
    <w:name w:val="本文第一層縮排 字元"/>
    <w:basedOn w:val="affc"/>
    <w:link w:val="affd"/>
    <w:uiPriority w:val="99"/>
    <w:semiHidden/>
    <w:rsid w:val="002647D3"/>
  </w:style>
  <w:style w:type="paragraph" w:styleId="afff">
    <w:name w:val="Body Text Indent"/>
    <w:basedOn w:val="a1"/>
    <w:link w:val="afff0"/>
    <w:uiPriority w:val="99"/>
    <w:semiHidden/>
    <w:unhideWhenUsed/>
    <w:rsid w:val="002647D3"/>
    <w:pPr>
      <w:spacing w:after="120"/>
      <w:ind w:left="360"/>
    </w:pPr>
  </w:style>
  <w:style w:type="character" w:customStyle="1" w:styleId="afff0">
    <w:name w:val="本文縮排 字元"/>
    <w:basedOn w:val="a2"/>
    <w:link w:val="afff"/>
    <w:uiPriority w:val="99"/>
    <w:semiHidden/>
    <w:rsid w:val="002647D3"/>
  </w:style>
  <w:style w:type="paragraph" w:styleId="24">
    <w:name w:val="Body Text First Indent 2"/>
    <w:basedOn w:val="afff"/>
    <w:link w:val="25"/>
    <w:uiPriority w:val="99"/>
    <w:semiHidden/>
    <w:unhideWhenUsed/>
    <w:rsid w:val="002647D3"/>
    <w:pPr>
      <w:spacing w:after="160"/>
      <w:ind w:firstLine="360"/>
    </w:pPr>
  </w:style>
  <w:style w:type="character" w:customStyle="1" w:styleId="25">
    <w:name w:val="本文第一層縮排 2 字元"/>
    <w:basedOn w:val="afff0"/>
    <w:link w:val="24"/>
    <w:uiPriority w:val="99"/>
    <w:semiHidden/>
    <w:rsid w:val="002647D3"/>
  </w:style>
  <w:style w:type="paragraph" w:styleId="26">
    <w:name w:val="Body Text Indent 2"/>
    <w:basedOn w:val="a1"/>
    <w:link w:val="27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7">
    <w:name w:val="本文縮排 2 字元"/>
    <w:basedOn w:val="a2"/>
    <w:link w:val="26"/>
    <w:uiPriority w:val="99"/>
    <w:semiHidden/>
    <w:rsid w:val="002647D3"/>
  </w:style>
  <w:style w:type="paragraph" w:styleId="afff1">
    <w:name w:val="Closing"/>
    <w:basedOn w:val="a1"/>
    <w:link w:val="afff2"/>
    <w:uiPriority w:val="99"/>
    <w:semiHidden/>
    <w:unhideWhenUsed/>
    <w:rsid w:val="002647D3"/>
    <w:pPr>
      <w:ind w:left="4320"/>
    </w:pPr>
  </w:style>
  <w:style w:type="character" w:customStyle="1" w:styleId="afff2">
    <w:name w:val="結語 字元"/>
    <w:basedOn w:val="a2"/>
    <w:link w:val="afff1"/>
    <w:uiPriority w:val="99"/>
    <w:semiHidden/>
    <w:rsid w:val="002647D3"/>
  </w:style>
  <w:style w:type="table" w:styleId="afff3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4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5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6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7">
    <w:name w:val="Date"/>
    <w:basedOn w:val="a1"/>
    <w:next w:val="a1"/>
    <w:link w:val="afff8"/>
    <w:uiPriority w:val="99"/>
    <w:semiHidden/>
    <w:unhideWhenUsed/>
    <w:rsid w:val="002647D3"/>
  </w:style>
  <w:style w:type="character" w:customStyle="1" w:styleId="afff8">
    <w:name w:val="日期 字元"/>
    <w:basedOn w:val="a2"/>
    <w:link w:val="afff7"/>
    <w:uiPriority w:val="99"/>
    <w:semiHidden/>
    <w:rsid w:val="002647D3"/>
  </w:style>
  <w:style w:type="paragraph" w:styleId="afff9">
    <w:name w:val="E-mail Signature"/>
    <w:basedOn w:val="a1"/>
    <w:link w:val="afffa"/>
    <w:uiPriority w:val="99"/>
    <w:semiHidden/>
    <w:unhideWhenUsed/>
    <w:rsid w:val="002647D3"/>
  </w:style>
  <w:style w:type="character" w:customStyle="1" w:styleId="afffa">
    <w:name w:val="電子郵件簽名 字元"/>
    <w:basedOn w:val="a2"/>
    <w:link w:val="afff9"/>
    <w:uiPriority w:val="99"/>
    <w:semiHidden/>
    <w:rsid w:val="002647D3"/>
  </w:style>
  <w:style w:type="character" w:styleId="afffb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c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d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e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11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標題 5 字元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HTML 位址 字元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f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f0">
    <w:name w:val="index heading"/>
    <w:basedOn w:val="a1"/>
    <w:next w:val="12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f1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2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3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4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5">
    <w:name w:val="line number"/>
    <w:basedOn w:val="a2"/>
    <w:uiPriority w:val="99"/>
    <w:semiHidden/>
    <w:unhideWhenUsed/>
    <w:rsid w:val="002647D3"/>
  </w:style>
  <w:style w:type="paragraph" w:styleId="affff6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7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8">
    <w:name w:val="List Paragraph"/>
    <w:basedOn w:val="a1"/>
    <w:uiPriority w:val="34"/>
    <w:unhideWhenUsed/>
    <w:rsid w:val="002647D3"/>
    <w:pPr>
      <w:ind w:left="720"/>
      <w:contextualSpacing/>
    </w:pPr>
  </w:style>
  <w:style w:type="table" w:styleId="13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c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b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7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1"/>
    <w:link w:val="affffa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a">
    <w:name w:val="訊息欄位名稱 字元"/>
    <w:basedOn w:val="a2"/>
    <w:link w:val="affff9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qFormat/>
    <w:rsid w:val="002647D3"/>
  </w:style>
  <w:style w:type="paragraph" w:styleId="Web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2647D3"/>
  </w:style>
  <w:style w:type="character" w:customStyle="1" w:styleId="affffe">
    <w:name w:val="註釋標題 字元"/>
    <w:basedOn w:val="a2"/>
    <w:link w:val="affffd"/>
    <w:uiPriority w:val="99"/>
    <w:semiHidden/>
    <w:rsid w:val="002647D3"/>
  </w:style>
  <w:style w:type="character" w:styleId="afffff">
    <w:name w:val="page number"/>
    <w:basedOn w:val="a2"/>
    <w:uiPriority w:val="99"/>
    <w:semiHidden/>
    <w:unhideWhenUsed/>
    <w:rsid w:val="002647D3"/>
  </w:style>
  <w:style w:type="table" w:styleId="17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2647D3"/>
  </w:style>
  <w:style w:type="character" w:customStyle="1" w:styleId="afffff1">
    <w:name w:val="問候 字元"/>
    <w:basedOn w:val="a2"/>
    <w:link w:val="afffff0"/>
    <w:uiPriority w:val="99"/>
    <w:semiHidden/>
    <w:rsid w:val="002647D3"/>
  </w:style>
  <w:style w:type="paragraph" w:styleId="afffff2">
    <w:name w:val="Signature"/>
    <w:basedOn w:val="a1"/>
    <w:link w:val="afffff3"/>
    <w:uiPriority w:val="99"/>
    <w:semiHidden/>
    <w:unhideWhenUsed/>
    <w:rsid w:val="002647D3"/>
    <w:pPr>
      <w:ind w:left="4320"/>
    </w:pPr>
  </w:style>
  <w:style w:type="character" w:customStyle="1" w:styleId="afffff3">
    <w:name w:val="簽名 字元"/>
    <w:basedOn w:val="a2"/>
    <w:link w:val="afffff2"/>
    <w:uiPriority w:val="99"/>
    <w:semiHidden/>
    <w:rsid w:val="002647D3"/>
  </w:style>
  <w:style w:type="character" w:styleId="afffff4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3D1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9">
    <w:name w:val="table of figures"/>
    <w:basedOn w:val="a1"/>
    <w:next w:val="a1"/>
    <w:uiPriority w:val="99"/>
    <w:semiHidden/>
    <w:unhideWhenUsed/>
    <w:rsid w:val="002647D3"/>
  </w:style>
  <w:style w:type="table" w:styleId="afffffa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8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4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afffffd">
    <w:name w:val="Emphasis"/>
    <w:basedOn w:val="a2"/>
    <w:uiPriority w:val="20"/>
    <w:qFormat/>
    <w:rsid w:val="0026002B"/>
    <w:rPr>
      <w:b w:val="0"/>
      <w:bCs w:val="0"/>
      <w:i w:val="0"/>
      <w:iCs w:val="0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aphan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han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D49EFC5B5A494B82274E80C2403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EDF61-FBA5-40D6-861E-996EC18E2A16}"/>
      </w:docPartPr>
      <w:docPartBody>
        <w:p w:rsidR="001B5A42" w:rsidRDefault="00063F31">
          <w:pPr>
            <w:pStyle w:val="BDD49EFC5B5A494B82274E80C240342B"/>
          </w:pPr>
          <w:r w:rsidRPr="00CF1A49">
            <w:t>·</w:t>
          </w:r>
        </w:p>
      </w:docPartBody>
    </w:docPart>
    <w:docPart>
      <w:docPartPr>
        <w:name w:val="FC697C86BE7A4BE4BF2EB158E358C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A1235-741B-4022-A9E2-69A96D974431}"/>
      </w:docPartPr>
      <w:docPartBody>
        <w:p w:rsidR="001B5A42" w:rsidRDefault="00063F31">
          <w:pPr>
            <w:pStyle w:val="FC697C86BE7A4BE4BF2EB158E358CC00"/>
          </w:pPr>
          <w:r w:rsidRPr="00CF1A49">
            <w:t>LinkedIn Profile</w:t>
          </w:r>
        </w:p>
      </w:docPartBody>
    </w:docPart>
    <w:docPart>
      <w:docPartPr>
        <w:name w:val="FF7C5A5404354B3CA3DFE8B5A8D23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285CE-0A5D-4506-8B05-2842DC24967A}"/>
      </w:docPartPr>
      <w:docPartBody>
        <w:p w:rsidR="001B5A42" w:rsidRDefault="00063F31">
          <w:pPr>
            <w:pStyle w:val="FF7C5A5404354B3CA3DFE8B5A8D231D9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6D"/>
    <w:rsid w:val="00063F31"/>
    <w:rsid w:val="000C4DE4"/>
    <w:rsid w:val="0019286D"/>
    <w:rsid w:val="001B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A3FAEE4EFA43FDBF4D93A0D430635F">
    <w:name w:val="45A3FAEE4EFA43FDBF4D93A0D430635F"/>
  </w:style>
  <w:style w:type="character" w:styleId="a3">
    <w:name w:val="Intense Emphasis"/>
    <w:basedOn w:val="a0"/>
    <w:uiPriority w:val="2"/>
    <w:rPr>
      <w:b/>
      <w:iCs/>
      <w:color w:val="262626" w:themeColor="text1" w:themeTint="D9"/>
    </w:rPr>
  </w:style>
  <w:style w:type="paragraph" w:customStyle="1" w:styleId="3129DD030494493A890590155F71F6A0">
    <w:name w:val="3129DD030494493A890590155F71F6A0"/>
  </w:style>
  <w:style w:type="paragraph" w:customStyle="1" w:styleId="D3DDED5548BA4E5384EE12E73AD4D900">
    <w:name w:val="D3DDED5548BA4E5384EE12E73AD4D900"/>
  </w:style>
  <w:style w:type="paragraph" w:customStyle="1" w:styleId="B8543BDF12B742B681CC4AAF679C80AF">
    <w:name w:val="B8543BDF12B742B681CC4AAF679C80AF"/>
  </w:style>
  <w:style w:type="paragraph" w:customStyle="1" w:styleId="0A730FE3664E47D3923F51D74E6871C4">
    <w:name w:val="0A730FE3664E47D3923F51D74E6871C4"/>
  </w:style>
  <w:style w:type="paragraph" w:customStyle="1" w:styleId="9BBCCFB8215D427BAC2BB8A960A0ABAA">
    <w:name w:val="9BBCCFB8215D427BAC2BB8A960A0ABAA"/>
  </w:style>
  <w:style w:type="paragraph" w:customStyle="1" w:styleId="BDD49EFC5B5A494B82274E80C240342B">
    <w:name w:val="BDD49EFC5B5A494B82274E80C240342B"/>
  </w:style>
  <w:style w:type="paragraph" w:customStyle="1" w:styleId="FC697C86BE7A4BE4BF2EB158E358CC00">
    <w:name w:val="FC697C86BE7A4BE4BF2EB158E358CC00"/>
  </w:style>
  <w:style w:type="paragraph" w:customStyle="1" w:styleId="FF7C5A5404354B3CA3DFE8B5A8D231D9">
    <w:name w:val="FF7C5A5404354B3CA3DFE8B5A8D231D9"/>
  </w:style>
  <w:style w:type="paragraph" w:customStyle="1" w:styleId="42E8DAD1BCC0459E966D9FF0A6EDF70D">
    <w:name w:val="42E8DAD1BCC0459E966D9FF0A6EDF70D"/>
  </w:style>
  <w:style w:type="paragraph" w:customStyle="1" w:styleId="FA0DD85C0B7843A0A3E83F664014CB9A">
    <w:name w:val="FA0DD85C0B7843A0A3E83F664014CB9A"/>
  </w:style>
  <w:style w:type="paragraph" w:customStyle="1" w:styleId="44A5C8336DD8497CB1D51B5C9D3A5AA2">
    <w:name w:val="44A5C8336DD8497CB1D51B5C9D3A5AA2"/>
  </w:style>
  <w:style w:type="paragraph" w:customStyle="1" w:styleId="739CFCC2E3D34620AD8425C7826E7DD8">
    <w:name w:val="739CFCC2E3D34620AD8425C7826E7DD8"/>
  </w:style>
  <w:style w:type="paragraph" w:customStyle="1" w:styleId="4620A61A1F2146B9BA06AD34DEFDC9A3">
    <w:name w:val="4620A61A1F2146B9BA06AD34DEFDC9A3"/>
  </w:style>
  <w:style w:type="paragraph" w:customStyle="1" w:styleId="5D9F17AB8D544A7D8C0106AFA38CAA6C">
    <w:name w:val="5D9F17AB8D544A7D8C0106AFA38CAA6C"/>
  </w:style>
  <w:style w:type="character" w:styleId="a4">
    <w:name w:val="Subtle Reference"/>
    <w:basedOn w:val="a0"/>
    <w:uiPriority w:val="10"/>
    <w:qFormat/>
    <w:rsid w:val="0019286D"/>
    <w:rPr>
      <w:b/>
      <w:caps w:val="0"/>
      <w:smallCaps/>
      <w:color w:val="595959" w:themeColor="text1" w:themeTint="A6"/>
    </w:rPr>
  </w:style>
  <w:style w:type="paragraph" w:customStyle="1" w:styleId="15CDD78D353E48418E87716B8D30930A">
    <w:name w:val="15CDD78D353E48418E87716B8D30930A"/>
  </w:style>
  <w:style w:type="paragraph" w:customStyle="1" w:styleId="5772A6C98A384BC18B0CCB6C5F7BFD29">
    <w:name w:val="5772A6C98A384BC18B0CCB6C5F7BFD29"/>
  </w:style>
  <w:style w:type="paragraph" w:customStyle="1" w:styleId="12A2D16B02B24D38B454CDD900938C11">
    <w:name w:val="12A2D16B02B24D38B454CDD900938C11"/>
  </w:style>
  <w:style w:type="paragraph" w:customStyle="1" w:styleId="D112B24757DF447EB9EB21F42E0BBD27">
    <w:name w:val="D112B24757DF447EB9EB21F42E0BBD27"/>
  </w:style>
  <w:style w:type="paragraph" w:customStyle="1" w:styleId="085ACB694C3B4542BC563AE675D49381">
    <w:name w:val="085ACB694C3B4542BC563AE675D49381"/>
  </w:style>
  <w:style w:type="paragraph" w:customStyle="1" w:styleId="D5F1986A3CC14EF28DE4018F1EDA443C">
    <w:name w:val="D5F1986A3CC14EF28DE4018F1EDA443C"/>
  </w:style>
  <w:style w:type="paragraph" w:customStyle="1" w:styleId="D6BC65CDB03D4429ABBB1D36E9E93E01">
    <w:name w:val="D6BC65CDB03D4429ABBB1D36E9E93E01"/>
  </w:style>
  <w:style w:type="paragraph" w:customStyle="1" w:styleId="FF4C8250B4DC4984A63FFDC426DE60CB">
    <w:name w:val="FF4C8250B4DC4984A63FFDC426DE60CB"/>
  </w:style>
  <w:style w:type="paragraph" w:customStyle="1" w:styleId="A750F512F5DD4EFB9DE4745411C38B67">
    <w:name w:val="A750F512F5DD4EFB9DE4745411C38B67"/>
  </w:style>
  <w:style w:type="paragraph" w:customStyle="1" w:styleId="865129896C2649D6AA7CA29A0B9276FC">
    <w:name w:val="865129896C2649D6AA7CA29A0B9276FC"/>
  </w:style>
  <w:style w:type="paragraph" w:customStyle="1" w:styleId="0552433F83C54CE88ECCC92774F0B157">
    <w:name w:val="0552433F83C54CE88ECCC92774F0B157"/>
  </w:style>
  <w:style w:type="paragraph" w:customStyle="1" w:styleId="CF65825411684B6EA03395A8BEF0FFB0">
    <w:name w:val="CF65825411684B6EA03395A8BEF0FFB0"/>
  </w:style>
  <w:style w:type="paragraph" w:customStyle="1" w:styleId="1E3F8B3DB6B846A9A63A61746A2B9506">
    <w:name w:val="1E3F8B3DB6B846A9A63A61746A2B9506"/>
  </w:style>
  <w:style w:type="paragraph" w:customStyle="1" w:styleId="AAB310E0B0144723B6FDA09BB0F78133">
    <w:name w:val="AAB310E0B0144723B6FDA09BB0F78133"/>
  </w:style>
  <w:style w:type="paragraph" w:customStyle="1" w:styleId="3838DE51AC0C4286BC96E6D3EA66BB15">
    <w:name w:val="3838DE51AC0C4286BC96E6D3EA66BB15"/>
  </w:style>
  <w:style w:type="paragraph" w:customStyle="1" w:styleId="5A7D27AF0A7D4676A9BBD0A75DF7D29F">
    <w:name w:val="5A7D27AF0A7D4676A9BBD0A75DF7D29F"/>
  </w:style>
  <w:style w:type="paragraph" w:customStyle="1" w:styleId="1840748D57DB4C11AA736E077A04A9CB">
    <w:name w:val="1840748D57DB4C11AA736E077A04A9CB"/>
  </w:style>
  <w:style w:type="paragraph" w:customStyle="1" w:styleId="36D9EC60B6434BAF84BBEF26B2AC2BAC">
    <w:name w:val="36D9EC60B6434BAF84BBEF26B2AC2BAC"/>
  </w:style>
  <w:style w:type="paragraph" w:customStyle="1" w:styleId="712694B0EA79483687B5B994F66B7958">
    <w:name w:val="712694B0EA79483687B5B994F66B7958"/>
  </w:style>
  <w:style w:type="paragraph" w:customStyle="1" w:styleId="3979820DD68E4196BDD26B5E65A3EF4C">
    <w:name w:val="3979820DD68E4196BDD26B5E65A3EF4C"/>
  </w:style>
  <w:style w:type="paragraph" w:customStyle="1" w:styleId="FA8580DC91744201BF9451673BABD3BA">
    <w:name w:val="FA8580DC91744201BF9451673BABD3BA"/>
  </w:style>
  <w:style w:type="paragraph" w:customStyle="1" w:styleId="87078C6CEAEC42CA990D36F85588E35D">
    <w:name w:val="87078C6CEAEC42CA990D36F85588E35D"/>
  </w:style>
  <w:style w:type="paragraph" w:customStyle="1" w:styleId="D1F9717EA6974EEAADDD6096AFFD42D4">
    <w:name w:val="D1F9717EA6974EEAADDD6096AFFD42D4"/>
  </w:style>
  <w:style w:type="paragraph" w:customStyle="1" w:styleId="D2D3B1675E9D44CEA4CA097C4EF80465">
    <w:name w:val="D2D3B1675E9D44CEA4CA097C4EF80465"/>
  </w:style>
  <w:style w:type="paragraph" w:customStyle="1" w:styleId="53F23CED25D84AE69EE1D0C70018D420">
    <w:name w:val="53F23CED25D84AE69EE1D0C70018D420"/>
  </w:style>
  <w:style w:type="paragraph" w:customStyle="1" w:styleId="17E1493243C64D5A8103661836E7323D">
    <w:name w:val="17E1493243C64D5A8103661836E7323D"/>
  </w:style>
  <w:style w:type="paragraph" w:customStyle="1" w:styleId="AFB42E7FF94144668250D39C1CEF339E">
    <w:name w:val="AFB42E7FF94144668250D39C1CEF339E"/>
    <w:rsid w:val="0019286D"/>
  </w:style>
  <w:style w:type="paragraph" w:customStyle="1" w:styleId="E075DEA47D9942C6ABAAD46EA81B9DEB">
    <w:name w:val="E075DEA47D9942C6ABAAD46EA81B9DEB"/>
    <w:rsid w:val="0019286D"/>
  </w:style>
  <w:style w:type="paragraph" w:customStyle="1" w:styleId="49687BC800EC439C9B92DE38A7EE556F">
    <w:name w:val="49687BC800EC439C9B92DE38A7EE556F"/>
    <w:rsid w:val="0019286D"/>
  </w:style>
  <w:style w:type="paragraph" w:customStyle="1" w:styleId="624C7AE1B188433AA7E46B1B274B7610">
    <w:name w:val="624C7AE1B188433AA7E46B1B274B7610"/>
    <w:rsid w:val="0019286D"/>
  </w:style>
  <w:style w:type="paragraph" w:customStyle="1" w:styleId="58402F2E94CD4270B2036B001E449FCE">
    <w:name w:val="58402F2E94CD4270B2036B001E449FCE"/>
    <w:rsid w:val="0019286D"/>
  </w:style>
  <w:style w:type="paragraph" w:customStyle="1" w:styleId="D9AAAFD32B40411C8733A014D739E2C8">
    <w:name w:val="D9AAAFD32B40411C8733A014D739E2C8"/>
    <w:rsid w:val="0019286D"/>
  </w:style>
  <w:style w:type="paragraph" w:customStyle="1" w:styleId="EE98310332384924B69F6317246ECABC">
    <w:name w:val="EE98310332384924B69F6317246ECABC"/>
    <w:rsid w:val="0019286D"/>
  </w:style>
  <w:style w:type="paragraph" w:customStyle="1" w:styleId="5865CE70FD6C474A86294F2862C79D91">
    <w:name w:val="5865CE70FD6C474A86294F2862C79D91"/>
    <w:rsid w:val="0019286D"/>
  </w:style>
  <w:style w:type="paragraph" w:customStyle="1" w:styleId="914099CF2E1A4EC380BF694DA5C6A202">
    <w:name w:val="914099CF2E1A4EC380BF694DA5C6A202"/>
    <w:rsid w:val="0019286D"/>
  </w:style>
  <w:style w:type="paragraph" w:customStyle="1" w:styleId="94E27665C62A438CAECF1B8B94D72648">
    <w:name w:val="94E27665C62A438CAECF1B8B94D72648"/>
    <w:rsid w:val="0019286D"/>
  </w:style>
  <w:style w:type="paragraph" w:customStyle="1" w:styleId="1AE8B49EF81143BAA8E3A794548DE616">
    <w:name w:val="1AE8B49EF81143BAA8E3A794548DE616"/>
    <w:rsid w:val="001B5A42"/>
    <w:pPr>
      <w:widowControl w:val="0"/>
      <w:spacing w:after="0" w:line="240" w:lineRule="auto"/>
    </w:pPr>
    <w:rPr>
      <w:kern w:val="2"/>
      <w:sz w:val="24"/>
      <w:lang w:eastAsia="zh-TW"/>
    </w:rPr>
  </w:style>
  <w:style w:type="paragraph" w:customStyle="1" w:styleId="DBEBFE5294584E1BABC1C8558B4F9DA2">
    <w:name w:val="DBEBFE5294584E1BABC1C8558B4F9DA2"/>
    <w:rsid w:val="001B5A42"/>
    <w:pPr>
      <w:widowControl w:val="0"/>
      <w:spacing w:after="0" w:line="240" w:lineRule="auto"/>
    </w:pPr>
    <w:rPr>
      <w:kern w:val="2"/>
      <w:sz w:val="24"/>
      <w:lang w:eastAsia="zh-TW"/>
    </w:rPr>
  </w:style>
  <w:style w:type="paragraph" w:customStyle="1" w:styleId="B01902EF89F64DA39FC9995B3313ACB7">
    <w:name w:val="B01902EF89F64DA39FC9995B3313ACB7"/>
    <w:rsid w:val="001B5A42"/>
    <w:pPr>
      <w:widowControl w:val="0"/>
      <w:spacing w:after="0" w:line="240" w:lineRule="auto"/>
    </w:pPr>
    <w:rPr>
      <w:kern w:val="2"/>
      <w:sz w:val="24"/>
      <w:lang w:eastAsia="zh-TW"/>
    </w:rPr>
  </w:style>
  <w:style w:type="paragraph" w:customStyle="1" w:styleId="CD1E603825D546F98DDF0153431D0A1F">
    <w:name w:val="CD1E603825D546F98DDF0153431D0A1F"/>
    <w:rsid w:val="001B5A42"/>
    <w:pPr>
      <w:widowControl w:val="0"/>
      <w:spacing w:after="0" w:line="240" w:lineRule="auto"/>
    </w:pPr>
    <w:rPr>
      <w:kern w:val="2"/>
      <w:sz w:val="24"/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daphany</dc:creator>
  <cp:keywords/>
  <dc:description/>
  <cp:lastModifiedBy>CHI-CHON KONG</cp:lastModifiedBy>
  <cp:revision>3</cp:revision>
  <dcterms:created xsi:type="dcterms:W3CDTF">2020-09-15T23:45:00Z</dcterms:created>
  <dcterms:modified xsi:type="dcterms:W3CDTF">2020-09-16T00:13:00Z</dcterms:modified>
  <cp:category/>
</cp:coreProperties>
</file>